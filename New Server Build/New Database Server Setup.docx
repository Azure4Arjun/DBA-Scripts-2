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D9" w:rsidRDefault="000B5695">
      <w:pPr>
        <w:pStyle w:val="Title"/>
      </w:pPr>
      <w:r>
        <w:t>New Database Server Setup</w:t>
      </w:r>
    </w:p>
    <w:p w:rsidR="002A23E8" w:rsidRDefault="002A23E8" w:rsidP="002A23E8">
      <w:pPr>
        <w:pStyle w:val="Heading1"/>
        <w:numPr>
          <w:ilvl w:val="0"/>
          <w:numId w:val="15"/>
        </w:numPr>
      </w:pPr>
      <w:r>
        <w:t>Before anything else</w:t>
      </w:r>
    </w:p>
    <w:p w:rsidR="002A23E8" w:rsidRDefault="002A23E8" w:rsidP="00C82287">
      <w:pPr>
        <w:pStyle w:val="ListParagraph"/>
        <w:numPr>
          <w:ilvl w:val="0"/>
          <w:numId w:val="18"/>
        </w:numPr>
      </w:pPr>
      <w:r>
        <w:t>Check the Database collation to check if it’s correct</w:t>
      </w:r>
      <w:r w:rsidR="00C82287">
        <w:t xml:space="preserve"> (</w:t>
      </w:r>
      <w:r w:rsidR="00C82287" w:rsidRPr="00C82287">
        <w:rPr>
          <w:b/>
          <w:i/>
        </w:rPr>
        <w:t>Latin1_General_CI_AS</w:t>
      </w:r>
      <w:r w:rsidR="00C82287">
        <w:t>)</w:t>
      </w:r>
      <w:r>
        <w:t xml:space="preserve">. </w:t>
      </w:r>
      <w:r w:rsidR="00671162">
        <w:t>Shout at</w:t>
      </w:r>
      <w:r>
        <w:t xml:space="preserve"> Rackspace if it’s not.</w:t>
      </w:r>
    </w:p>
    <w:p w:rsidR="00FE1170" w:rsidRDefault="00FE1170" w:rsidP="00CF1944">
      <w:pPr>
        <w:pStyle w:val="ListParagraph"/>
        <w:numPr>
          <w:ilvl w:val="0"/>
          <w:numId w:val="18"/>
        </w:numPr>
      </w:pPr>
      <w:r>
        <w:t>Validate that the SQL Server is at the correct patch level.</w:t>
      </w:r>
      <w:r w:rsidR="00C82287">
        <w:t xml:space="preserve"> </w:t>
      </w:r>
    </w:p>
    <w:p w:rsidR="00FE1170" w:rsidRDefault="00FE1170" w:rsidP="00CF1944">
      <w:pPr>
        <w:pStyle w:val="ListParagraph"/>
        <w:numPr>
          <w:ilvl w:val="0"/>
          <w:numId w:val="18"/>
        </w:numPr>
      </w:pPr>
      <w:r>
        <w:t xml:space="preserve">Check </w:t>
      </w:r>
      <w:r w:rsidR="00CF1944">
        <w:t xml:space="preserve">if </w:t>
      </w:r>
      <w:r>
        <w:t>BIOS power saving option is switched off.</w:t>
      </w:r>
    </w:p>
    <w:p w:rsidR="0012304F" w:rsidRDefault="00ED41B9" w:rsidP="00ED41B9">
      <w:pPr>
        <w:pStyle w:val="ListParagraph"/>
        <w:numPr>
          <w:ilvl w:val="0"/>
          <w:numId w:val="18"/>
        </w:numPr>
      </w:pPr>
      <w:r>
        <w:t xml:space="preserve">This document should be accompanied by </w:t>
      </w:r>
      <w:r w:rsidR="00E8364A">
        <w:t xml:space="preserve">the </w:t>
      </w:r>
      <w:r w:rsidR="0012304F">
        <w:t xml:space="preserve">following </w:t>
      </w:r>
      <w:r w:rsidR="00E8364A">
        <w:t>configuration script</w:t>
      </w:r>
      <w:r w:rsidR="0012304F">
        <w:t>s</w:t>
      </w:r>
      <w:r w:rsidR="00E8364A">
        <w:t xml:space="preserve">: </w:t>
      </w:r>
    </w:p>
    <w:p w:rsidR="0012304F" w:rsidRPr="00E76979" w:rsidRDefault="00A01B26" w:rsidP="0012304F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12304F" w:rsidRPr="00E76979">
        <w:rPr>
          <w:i/>
          <w:sz w:val="20"/>
          <w:szCs w:val="18"/>
        </w:rPr>
        <w:t xml:space="preserve">1_Initial server and database </w:t>
      </w:r>
      <w:proofErr w:type="spellStart"/>
      <w:r w:rsidR="0012304F" w:rsidRPr="00E76979">
        <w:rPr>
          <w:i/>
          <w:sz w:val="20"/>
          <w:szCs w:val="18"/>
        </w:rPr>
        <w:t>configuration.sql</w:t>
      </w:r>
      <w:proofErr w:type="spellEnd"/>
    </w:p>
    <w:p w:rsidR="00ED41B9" w:rsidRDefault="00A01B26" w:rsidP="0012304F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12304F" w:rsidRPr="00E76979">
        <w:rPr>
          <w:i/>
          <w:sz w:val="20"/>
          <w:szCs w:val="18"/>
        </w:rPr>
        <w:t xml:space="preserve">2_DDL </w:t>
      </w:r>
      <w:proofErr w:type="spellStart"/>
      <w:r w:rsidR="0012304F" w:rsidRPr="00E76979">
        <w:rPr>
          <w:i/>
          <w:sz w:val="20"/>
          <w:szCs w:val="18"/>
        </w:rPr>
        <w:t>trigger.sql</w:t>
      </w:r>
      <w:proofErr w:type="spellEnd"/>
    </w:p>
    <w:p w:rsidR="00C676DE" w:rsidRPr="00E76979" w:rsidRDefault="00A01B26" w:rsidP="00C676DE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C676DE">
        <w:rPr>
          <w:i/>
          <w:sz w:val="20"/>
          <w:szCs w:val="18"/>
        </w:rPr>
        <w:t>3</w:t>
      </w:r>
      <w:r w:rsidR="00C676DE" w:rsidRPr="00E76979">
        <w:rPr>
          <w:i/>
          <w:sz w:val="20"/>
          <w:szCs w:val="18"/>
        </w:rPr>
        <w:t xml:space="preserve">_Create DBA </w:t>
      </w:r>
      <w:proofErr w:type="spellStart"/>
      <w:r w:rsidR="00C676DE" w:rsidRPr="00E76979">
        <w:rPr>
          <w:i/>
          <w:sz w:val="20"/>
          <w:szCs w:val="18"/>
        </w:rPr>
        <w:t>database.sql</w:t>
      </w:r>
      <w:proofErr w:type="spellEnd"/>
    </w:p>
    <w:p w:rsidR="0012304F" w:rsidRDefault="00A01B26" w:rsidP="00E76979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C676DE">
        <w:rPr>
          <w:i/>
          <w:sz w:val="20"/>
          <w:szCs w:val="18"/>
        </w:rPr>
        <w:t>4</w:t>
      </w:r>
      <w:r w:rsidR="00E76979" w:rsidRPr="00E76979">
        <w:rPr>
          <w:i/>
          <w:sz w:val="20"/>
          <w:szCs w:val="18"/>
        </w:rPr>
        <w:t xml:space="preserve">_DatabaseMail </w:t>
      </w:r>
      <w:proofErr w:type="spellStart"/>
      <w:r w:rsidR="00E76979" w:rsidRPr="00E76979">
        <w:rPr>
          <w:i/>
          <w:sz w:val="20"/>
          <w:szCs w:val="18"/>
        </w:rPr>
        <w:t>Setup.sql</w:t>
      </w:r>
      <w:proofErr w:type="spellEnd"/>
    </w:p>
    <w:p w:rsidR="00C676DE" w:rsidRDefault="00A01B26" w:rsidP="00C676DE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C676DE" w:rsidRPr="00C676DE">
        <w:rPr>
          <w:i/>
          <w:sz w:val="20"/>
          <w:szCs w:val="18"/>
        </w:rPr>
        <w:t xml:space="preserve">5_Create </w:t>
      </w:r>
      <w:proofErr w:type="spellStart"/>
      <w:r w:rsidR="00C676DE" w:rsidRPr="00C676DE">
        <w:rPr>
          <w:i/>
          <w:sz w:val="20"/>
          <w:szCs w:val="18"/>
        </w:rPr>
        <w:t>operator.sql</w:t>
      </w:r>
      <w:proofErr w:type="spellEnd"/>
    </w:p>
    <w:p w:rsidR="00C82287" w:rsidRDefault="00A01B26" w:rsidP="00C82287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C676DE">
        <w:rPr>
          <w:i/>
          <w:sz w:val="20"/>
          <w:szCs w:val="18"/>
        </w:rPr>
        <w:t>6</w:t>
      </w:r>
      <w:r w:rsidR="00C82287" w:rsidRPr="00C82287">
        <w:rPr>
          <w:i/>
          <w:sz w:val="20"/>
          <w:szCs w:val="18"/>
        </w:rPr>
        <w:t xml:space="preserve">_Add standard </w:t>
      </w:r>
      <w:proofErr w:type="spellStart"/>
      <w:r w:rsidR="00C82287" w:rsidRPr="00C82287">
        <w:rPr>
          <w:i/>
          <w:sz w:val="20"/>
          <w:szCs w:val="18"/>
        </w:rPr>
        <w:t>alerts.sql</w:t>
      </w:r>
      <w:proofErr w:type="spellEnd"/>
    </w:p>
    <w:p w:rsidR="00C82287" w:rsidRDefault="00A01B26" w:rsidP="00C82287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AC7169">
        <w:rPr>
          <w:i/>
          <w:sz w:val="20"/>
          <w:szCs w:val="18"/>
        </w:rPr>
        <w:t xml:space="preserve">7_Job </w:t>
      </w:r>
      <w:proofErr w:type="spellStart"/>
      <w:r w:rsidR="00AC7169">
        <w:rPr>
          <w:i/>
          <w:sz w:val="20"/>
          <w:szCs w:val="18"/>
        </w:rPr>
        <w:t>sp</w:t>
      </w:r>
      <w:proofErr w:type="spellEnd"/>
      <w:r w:rsidR="00AC7169">
        <w:rPr>
          <w:i/>
          <w:sz w:val="20"/>
          <w:szCs w:val="18"/>
        </w:rPr>
        <w:t xml:space="preserve"> </w:t>
      </w:r>
      <w:proofErr w:type="spellStart"/>
      <w:r w:rsidR="00C82287" w:rsidRPr="00C82287">
        <w:rPr>
          <w:i/>
          <w:sz w:val="20"/>
          <w:szCs w:val="18"/>
        </w:rPr>
        <w:t>RecordFreeSpace.sql</w:t>
      </w:r>
      <w:proofErr w:type="spellEnd"/>
    </w:p>
    <w:p w:rsidR="00C82287" w:rsidRDefault="00A01B26" w:rsidP="009A4118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9A4118" w:rsidRPr="009A4118">
        <w:rPr>
          <w:i/>
          <w:sz w:val="20"/>
          <w:szCs w:val="18"/>
        </w:rPr>
        <w:t xml:space="preserve">8_SQL Agent Restart </w:t>
      </w:r>
      <w:proofErr w:type="spellStart"/>
      <w:r w:rsidR="009A4118" w:rsidRPr="009A4118">
        <w:rPr>
          <w:i/>
          <w:sz w:val="20"/>
          <w:szCs w:val="18"/>
        </w:rPr>
        <w:t>Job.sql</w:t>
      </w:r>
      <w:proofErr w:type="spellEnd"/>
    </w:p>
    <w:p w:rsidR="00F94C24" w:rsidRDefault="00A01B26" w:rsidP="00F94C24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>
        <w:rPr>
          <w:i/>
          <w:sz w:val="20"/>
          <w:szCs w:val="18"/>
        </w:rPr>
        <w:t>0</w:t>
      </w:r>
      <w:r w:rsidR="00F94C24">
        <w:rPr>
          <w:i/>
          <w:sz w:val="20"/>
          <w:szCs w:val="18"/>
        </w:rPr>
        <w:t>9_</w:t>
      </w:r>
      <w:r w:rsidR="00F94C24" w:rsidRPr="00F94C24">
        <w:rPr>
          <w:i/>
          <w:sz w:val="20"/>
          <w:szCs w:val="18"/>
        </w:rPr>
        <w:t>MaintenanceSolution.sql</w:t>
      </w:r>
    </w:p>
    <w:p w:rsidR="00A01B26" w:rsidRDefault="00A01B26" w:rsidP="00A01B26">
      <w:pPr>
        <w:pStyle w:val="ListParagraph"/>
        <w:numPr>
          <w:ilvl w:val="1"/>
          <w:numId w:val="18"/>
        </w:numPr>
        <w:rPr>
          <w:i/>
          <w:sz w:val="20"/>
          <w:szCs w:val="18"/>
        </w:rPr>
      </w:pPr>
      <w:r w:rsidRPr="00A01B26">
        <w:rPr>
          <w:i/>
          <w:sz w:val="20"/>
          <w:szCs w:val="18"/>
        </w:rPr>
        <w:t xml:space="preserve">10_Indexes for </w:t>
      </w:r>
      <w:proofErr w:type="spellStart"/>
      <w:r w:rsidRPr="00A01B26">
        <w:rPr>
          <w:i/>
          <w:sz w:val="20"/>
          <w:szCs w:val="18"/>
        </w:rPr>
        <w:t>SSISDB.sql</w:t>
      </w:r>
      <w:proofErr w:type="spellEnd"/>
    </w:p>
    <w:p w:rsidR="00D403D9" w:rsidRDefault="000B5695">
      <w:pPr>
        <w:pStyle w:val="Heading1"/>
      </w:pPr>
      <w:r>
        <w:t>Setting up accounts</w:t>
      </w:r>
    </w:p>
    <w:p w:rsidR="00D403D9" w:rsidRDefault="000B5695">
      <w:r>
        <w:t>Rackspace delivers the server set up with Windows Server 2008 R2 installed and SQL Server 2012 installed. They set up one (1) account with Administrator access to log in to.</w:t>
      </w:r>
    </w:p>
    <w:p w:rsidR="000B5695" w:rsidRDefault="000B5695" w:rsidP="000B5695">
      <w:pPr>
        <w:pStyle w:val="ListParagraph"/>
        <w:numPr>
          <w:ilvl w:val="0"/>
          <w:numId w:val="13"/>
        </w:numPr>
      </w:pPr>
      <w:r>
        <w:t>Create your own user Administrator account in Server Manager.</w:t>
      </w:r>
    </w:p>
    <w:p w:rsidR="000B5695" w:rsidRDefault="000B5695" w:rsidP="000B5695">
      <w:pPr>
        <w:pStyle w:val="ListParagraph"/>
        <w:numPr>
          <w:ilvl w:val="1"/>
          <w:numId w:val="13"/>
        </w:numPr>
      </w:pPr>
      <w:r>
        <w:t xml:space="preserve">Make sure to store the password in </w:t>
      </w:r>
      <w:proofErr w:type="spellStart"/>
      <w:r>
        <w:t>Keepass</w:t>
      </w:r>
      <w:proofErr w:type="spellEnd"/>
      <w:r>
        <w:t xml:space="preserve"> - R:\Operations\Keepass</w:t>
      </w:r>
    </w:p>
    <w:p w:rsidR="000B5695" w:rsidRDefault="000B5695" w:rsidP="000B5695">
      <w:pPr>
        <w:pStyle w:val="ListParagraph"/>
        <w:numPr>
          <w:ilvl w:val="0"/>
          <w:numId w:val="13"/>
        </w:numPr>
      </w:pPr>
      <w:r>
        <w:t>Log out of the Rackspace account and log in as your own.</w:t>
      </w:r>
    </w:p>
    <w:p w:rsidR="000B5695" w:rsidRDefault="000B5695" w:rsidP="000B5695">
      <w:pPr>
        <w:pStyle w:val="ListParagraph"/>
        <w:numPr>
          <w:ilvl w:val="0"/>
          <w:numId w:val="13"/>
        </w:numPr>
      </w:pPr>
      <w:r>
        <w:t>Create the following Administrator accounts:</w:t>
      </w:r>
    </w:p>
    <w:p w:rsidR="000B5695" w:rsidRDefault="000B5695" w:rsidP="000B5695">
      <w:pPr>
        <w:pStyle w:val="ListParagraph"/>
        <w:numPr>
          <w:ilvl w:val="1"/>
          <w:numId w:val="13"/>
        </w:numPr>
      </w:pPr>
      <w:proofErr w:type="spellStart"/>
      <w:r>
        <w:t>svcSQLServer</w:t>
      </w:r>
      <w:proofErr w:type="spellEnd"/>
    </w:p>
    <w:p w:rsidR="000B5695" w:rsidRDefault="000B5695" w:rsidP="000B5695">
      <w:pPr>
        <w:pStyle w:val="ListParagraph"/>
        <w:numPr>
          <w:ilvl w:val="1"/>
          <w:numId w:val="13"/>
        </w:numPr>
      </w:pPr>
      <w:proofErr w:type="spellStart"/>
      <w:r>
        <w:t>svcSQLAgent</w:t>
      </w:r>
      <w:proofErr w:type="spellEnd"/>
    </w:p>
    <w:p w:rsidR="000B5695" w:rsidRDefault="000B5695" w:rsidP="000B5695">
      <w:pPr>
        <w:pStyle w:val="ListParagraph"/>
        <w:numPr>
          <w:ilvl w:val="2"/>
          <w:numId w:val="13"/>
        </w:numPr>
      </w:pPr>
      <w:r>
        <w:t xml:space="preserve">Use strong passwords and store them in </w:t>
      </w:r>
      <w:proofErr w:type="spellStart"/>
      <w:r>
        <w:t>Keepass</w:t>
      </w:r>
      <w:proofErr w:type="spellEnd"/>
      <w:r>
        <w:t>.</w:t>
      </w:r>
    </w:p>
    <w:p w:rsidR="00F25C46" w:rsidRDefault="00F25C46" w:rsidP="00F25C46">
      <w:pPr>
        <w:pStyle w:val="Heading1"/>
        <w:numPr>
          <w:ilvl w:val="0"/>
          <w:numId w:val="1"/>
        </w:numPr>
      </w:pPr>
      <w:r>
        <w:t>Windows Configuration</w:t>
      </w:r>
    </w:p>
    <w:p w:rsidR="00FE1170" w:rsidRDefault="00F25C46" w:rsidP="00F25C46">
      <w:pPr>
        <w:pStyle w:val="ListParagraph"/>
        <w:numPr>
          <w:ilvl w:val="0"/>
          <w:numId w:val="17"/>
        </w:numPr>
      </w:pPr>
      <w:r>
        <w:t xml:space="preserve">Configure Windows Page File </w:t>
      </w:r>
      <w:r w:rsidR="00BA09D5">
        <w:t>to 4GB (Min &amp; Max)</w:t>
      </w:r>
      <w:r w:rsidR="00C676DE">
        <w:t>.</w:t>
      </w:r>
    </w:p>
    <w:p w:rsidR="004C355F" w:rsidRDefault="004C355F" w:rsidP="00F25C46">
      <w:pPr>
        <w:pStyle w:val="ListParagraph"/>
        <w:numPr>
          <w:ilvl w:val="0"/>
          <w:numId w:val="17"/>
        </w:numPr>
      </w:pPr>
      <w:r>
        <w:t>Prepare the folder structure for the default database location</w:t>
      </w:r>
      <w:r w:rsidR="00C676DE">
        <w:t>.</w:t>
      </w:r>
    </w:p>
    <w:p w:rsidR="004C355F" w:rsidRDefault="004C355F" w:rsidP="004C355F">
      <w:pPr>
        <w:pStyle w:val="ListParagraph"/>
        <w:ind w:left="708"/>
      </w:pPr>
      <w:r>
        <w:t>Typically:</w:t>
      </w:r>
      <w:r w:rsidR="00E8364A">
        <w:t xml:space="preserve"> </w:t>
      </w:r>
      <w:r>
        <w:tab/>
        <w:t>C:\MSSQL\ (</w:t>
      </w:r>
      <w:proofErr w:type="spellStart"/>
      <w:r w:rsidRPr="00C57280">
        <w:rPr>
          <w:i/>
        </w:rPr>
        <w:t>InstanceName</w:t>
      </w:r>
      <w:proofErr w:type="spellEnd"/>
      <w:r w:rsidRPr="004C355F">
        <w:rPr>
          <w:i/>
        </w:rPr>
        <w:t>)\</w:t>
      </w:r>
      <w:r>
        <w:rPr>
          <w:i/>
        </w:rPr>
        <w:t xml:space="preserve"> </w:t>
      </w:r>
      <w:r w:rsidRPr="004C355F">
        <w:rPr>
          <w:i/>
        </w:rPr>
        <w:t>(Data,</w:t>
      </w:r>
      <w:r>
        <w:rPr>
          <w:i/>
        </w:rPr>
        <w:t xml:space="preserve"> </w:t>
      </w:r>
      <w:r w:rsidRPr="004C355F">
        <w:rPr>
          <w:i/>
        </w:rPr>
        <w:t>Log,</w:t>
      </w:r>
      <w:r>
        <w:rPr>
          <w:i/>
        </w:rPr>
        <w:t xml:space="preserve"> </w:t>
      </w:r>
      <w:proofErr w:type="gramStart"/>
      <w:r w:rsidRPr="004C355F">
        <w:rPr>
          <w:i/>
        </w:rPr>
        <w:t>Backup</w:t>
      </w:r>
      <w:proofErr w:type="gramEnd"/>
      <w:r w:rsidRPr="004C355F">
        <w:rPr>
          <w:i/>
        </w:rPr>
        <w:t>)</w:t>
      </w:r>
      <w:r>
        <w:t xml:space="preserve"> </w:t>
      </w:r>
    </w:p>
    <w:p w:rsidR="000B5695" w:rsidRDefault="002A23E8" w:rsidP="000B5695">
      <w:pPr>
        <w:pStyle w:val="Heading1"/>
      </w:pPr>
      <w:r>
        <w:lastRenderedPageBreak/>
        <w:t>SQL Server Configuration Tools</w:t>
      </w:r>
    </w:p>
    <w:p w:rsidR="00004963" w:rsidRDefault="002A23E8" w:rsidP="00004963">
      <w:pPr>
        <w:pStyle w:val="ListParagraph"/>
        <w:numPr>
          <w:ilvl w:val="0"/>
          <w:numId w:val="14"/>
        </w:numPr>
      </w:pPr>
      <w:r>
        <w:t>Open up SQL Server Configuration Tools and change the accounts used by SQL Server and SQL Age</w:t>
      </w:r>
      <w:r w:rsidR="00574B27">
        <w:t>nt to the accounts just created and restart the Server.</w:t>
      </w:r>
    </w:p>
    <w:p w:rsidR="00B33A3A" w:rsidRDefault="00B33A3A" w:rsidP="00004963">
      <w:pPr>
        <w:pStyle w:val="ListParagraph"/>
        <w:numPr>
          <w:ilvl w:val="0"/>
          <w:numId w:val="14"/>
        </w:numPr>
      </w:pPr>
      <w:r>
        <w:t>Server Level Configuration</w:t>
      </w:r>
      <w:r w:rsidR="00C676DE">
        <w:t xml:space="preserve"> - </w:t>
      </w:r>
      <w:r w:rsidR="00C676DE"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 w:rsidRPr="00C676DE">
        <w:rPr>
          <w:b/>
          <w:i/>
        </w:rPr>
        <w:t>1.</w:t>
      </w:r>
    </w:p>
    <w:p w:rsidR="001F469D" w:rsidRDefault="001F469D" w:rsidP="00B33A3A">
      <w:pPr>
        <w:pStyle w:val="ListParagraph"/>
        <w:numPr>
          <w:ilvl w:val="1"/>
          <w:numId w:val="14"/>
        </w:numPr>
      </w:pPr>
      <w:r>
        <w:t xml:space="preserve">Add </w:t>
      </w:r>
      <w:proofErr w:type="spellStart"/>
      <w:r>
        <w:t>Builtin</w:t>
      </w:r>
      <w:proofErr w:type="spellEnd"/>
      <w:r>
        <w:t>\Administrator</w:t>
      </w:r>
      <w:r w:rsidR="00AD1F0D">
        <w:t>s</w:t>
      </w:r>
      <w:r>
        <w:t xml:space="preserve"> account to </w:t>
      </w:r>
      <w:proofErr w:type="spellStart"/>
      <w:r>
        <w:t>Sysadmin</w:t>
      </w:r>
      <w:proofErr w:type="spellEnd"/>
      <w:r>
        <w:t xml:space="preserve"> group</w:t>
      </w:r>
    </w:p>
    <w:p w:rsidR="004C355F" w:rsidRPr="00ED41B9" w:rsidRDefault="00C41CAA" w:rsidP="00B33A3A">
      <w:pPr>
        <w:pStyle w:val="ListParagraph"/>
        <w:numPr>
          <w:ilvl w:val="1"/>
          <w:numId w:val="14"/>
        </w:numPr>
        <w:rPr>
          <w:i/>
        </w:rPr>
      </w:pPr>
      <w:r w:rsidRPr="00B60A18">
        <w:t xml:space="preserve">Configure </w:t>
      </w:r>
      <w:r w:rsidRPr="00B60A18">
        <w:rPr>
          <w:i/>
        </w:rPr>
        <w:t>Max Server Memory</w:t>
      </w:r>
    </w:p>
    <w:p w:rsidR="00C41CAA" w:rsidRDefault="004C355F" w:rsidP="004C355F">
      <w:pPr>
        <w:jc w:val="center"/>
      </w:pPr>
      <w:r>
        <w:t>SQL</w:t>
      </w:r>
      <w:r w:rsidR="00F25C46">
        <w:t xml:space="preserve"> </w:t>
      </w:r>
      <w:r>
        <w:t>PRD + SQL STG (</w:t>
      </w:r>
      <w:r w:rsidRPr="004C355F">
        <w:rPr>
          <w:i/>
          <w:sz w:val="18"/>
        </w:rPr>
        <w:t>typically 50% of PRD</w:t>
      </w:r>
      <w:r>
        <w:t>)</w:t>
      </w:r>
      <w:r w:rsidR="00B60A18">
        <w:t xml:space="preserve"> + 6GB spare for the System</w:t>
      </w:r>
      <w:r w:rsidR="00E8364A">
        <w:t xml:space="preserve"> </w:t>
      </w:r>
    </w:p>
    <w:p w:rsidR="00C50425" w:rsidRDefault="00C50425" w:rsidP="00B33A3A">
      <w:pPr>
        <w:pStyle w:val="ListParagraph"/>
        <w:numPr>
          <w:ilvl w:val="1"/>
          <w:numId w:val="14"/>
        </w:numPr>
      </w:pPr>
      <w:r>
        <w:t xml:space="preserve">Enable </w:t>
      </w:r>
      <w:r w:rsidRPr="00AB4903">
        <w:rPr>
          <w:i/>
        </w:rPr>
        <w:t>Backup Compression</w:t>
      </w:r>
    </w:p>
    <w:p w:rsidR="00C50425" w:rsidRPr="00B33A3A" w:rsidRDefault="00C50425" w:rsidP="00B33A3A">
      <w:pPr>
        <w:pStyle w:val="ListParagraph"/>
        <w:numPr>
          <w:ilvl w:val="1"/>
          <w:numId w:val="14"/>
        </w:numPr>
      </w:pPr>
      <w:r>
        <w:t xml:space="preserve">Set </w:t>
      </w:r>
      <w:r w:rsidRPr="00AB4903">
        <w:rPr>
          <w:i/>
        </w:rPr>
        <w:t>Max Degree of Parallelism</w:t>
      </w:r>
      <w:r>
        <w:t xml:space="preserve"> </w:t>
      </w:r>
      <w:r w:rsidR="003135BD">
        <w:t>(</w:t>
      </w:r>
      <w:r w:rsidR="00CF1944" w:rsidRPr="00AB4903">
        <w:rPr>
          <w:i/>
        </w:rPr>
        <w:t>CPG = 0, Retail = 1</w:t>
      </w:r>
      <w:r w:rsidR="003135BD">
        <w:t>)</w:t>
      </w:r>
      <w:r w:rsidR="00574B27">
        <w:t xml:space="preserve"> </w:t>
      </w:r>
    </w:p>
    <w:p w:rsidR="00B33A3A" w:rsidRDefault="00B33A3A" w:rsidP="00B33A3A">
      <w:pPr>
        <w:pStyle w:val="ListParagraph"/>
        <w:ind w:left="1080"/>
      </w:pPr>
    </w:p>
    <w:p w:rsidR="00CF1944" w:rsidRDefault="00C57280" w:rsidP="004B5FFC">
      <w:pPr>
        <w:pStyle w:val="ListParagraph"/>
        <w:numPr>
          <w:ilvl w:val="0"/>
          <w:numId w:val="14"/>
        </w:numPr>
      </w:pPr>
      <w:r>
        <w:t xml:space="preserve">Change the default </w:t>
      </w:r>
      <w:r w:rsidR="00B33A3A">
        <w:t xml:space="preserve">system </w:t>
      </w:r>
      <w:r>
        <w:t>dat</w:t>
      </w:r>
      <w:r w:rsidR="00ED41B9">
        <w:t xml:space="preserve">abase location </w:t>
      </w:r>
      <w:r w:rsidR="00C676DE">
        <w:t xml:space="preserve">- </w:t>
      </w:r>
      <w:r w:rsidR="00C676DE"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 w:rsidRPr="00C676DE">
        <w:rPr>
          <w:b/>
          <w:i/>
        </w:rPr>
        <w:t>1.</w:t>
      </w:r>
    </w:p>
    <w:p w:rsidR="00ED41B9" w:rsidRDefault="00BE6AF4" w:rsidP="00ED41B9">
      <w:pPr>
        <w:pStyle w:val="ListParagraph"/>
        <w:numPr>
          <w:ilvl w:val="0"/>
          <w:numId w:val="14"/>
        </w:numPr>
      </w:pPr>
      <w:r>
        <w:t>Pre-s</w:t>
      </w:r>
      <w:r w:rsidR="00C57280">
        <w:t xml:space="preserve">ize system database </w:t>
      </w:r>
      <w:r>
        <w:t>files</w:t>
      </w:r>
      <w:r w:rsidR="00C57280">
        <w:t xml:space="preserve"> </w:t>
      </w:r>
      <w:r w:rsidR="00ED41B9">
        <w:t xml:space="preserve">&amp; </w:t>
      </w:r>
      <w:r w:rsidR="00B33A3A">
        <w:t>s</w:t>
      </w:r>
      <w:r w:rsidR="00ED41B9">
        <w:t xml:space="preserve">et Model recovery to </w:t>
      </w:r>
      <w:r w:rsidR="00ED41B9" w:rsidRPr="00AB4903">
        <w:rPr>
          <w:i/>
        </w:rPr>
        <w:t>Simple</w:t>
      </w:r>
      <w:r w:rsidR="00C676DE">
        <w:t xml:space="preserve"> - </w:t>
      </w:r>
      <w:r w:rsidR="00C676DE"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 w:rsidRPr="00C676DE">
        <w:rPr>
          <w:b/>
          <w:i/>
        </w:rPr>
        <w:t>1.</w:t>
      </w:r>
    </w:p>
    <w:p w:rsidR="00B0551D" w:rsidRDefault="00C41CAA" w:rsidP="00DF3873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Tempdb</w:t>
      </w:r>
      <w:proofErr w:type="spellEnd"/>
      <w:r>
        <w:t xml:space="preserve"> t</w:t>
      </w:r>
      <w:r w:rsidR="00C676DE">
        <w:t>o the default database location -</w:t>
      </w:r>
      <w:r w:rsidR="00B0551D">
        <w:t xml:space="preserve"> </w:t>
      </w:r>
      <w:r w:rsidR="00C676DE"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 w:rsidRPr="00C676DE">
        <w:rPr>
          <w:b/>
          <w:i/>
        </w:rPr>
        <w:t>1.</w:t>
      </w:r>
    </w:p>
    <w:p w:rsidR="00B33A3A" w:rsidRDefault="00C676DE" w:rsidP="00C57280">
      <w:pPr>
        <w:pStyle w:val="ListParagraph"/>
        <w:numPr>
          <w:ilvl w:val="0"/>
          <w:numId w:val="14"/>
        </w:numPr>
      </w:pPr>
      <w:r>
        <w:t xml:space="preserve">Add additional </w:t>
      </w:r>
      <w:proofErr w:type="spellStart"/>
      <w:r>
        <w:t>Tempdb</w:t>
      </w:r>
      <w:proofErr w:type="spellEnd"/>
      <w:r>
        <w:t xml:space="preserve"> files - </w:t>
      </w:r>
      <w:r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Pr="00C676DE">
        <w:rPr>
          <w:b/>
          <w:i/>
        </w:rPr>
        <w:t>1.</w:t>
      </w:r>
    </w:p>
    <w:p w:rsidR="00C57280" w:rsidRDefault="00F96B24" w:rsidP="00B33A3A">
      <w:pPr>
        <w:pStyle w:val="ListParagraph"/>
        <w:ind w:left="360"/>
        <w:jc w:val="center"/>
      </w:pPr>
      <w:r w:rsidRPr="00B33A3A">
        <w:rPr>
          <w:i/>
        </w:rPr>
        <w:t>1 per every 3 physical cores</w:t>
      </w:r>
    </w:p>
    <w:p w:rsidR="00B33A3A" w:rsidRPr="00B33A3A" w:rsidRDefault="00C57280" w:rsidP="00C57280">
      <w:pPr>
        <w:pStyle w:val="ListParagraph"/>
        <w:numPr>
          <w:ilvl w:val="0"/>
          <w:numId w:val="14"/>
        </w:numPr>
      </w:pPr>
      <w:r>
        <w:t xml:space="preserve">Pre-size </w:t>
      </w:r>
      <w:proofErr w:type="spellStart"/>
      <w:r>
        <w:t>tempdb</w:t>
      </w:r>
      <w:proofErr w:type="spellEnd"/>
      <w:r w:rsidR="00C676DE">
        <w:t xml:space="preserve"> - </w:t>
      </w:r>
      <w:r w:rsidR="00C676DE" w:rsidRP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 w:rsidRPr="00C676DE">
        <w:rPr>
          <w:b/>
          <w:i/>
        </w:rPr>
        <w:t>1.</w:t>
      </w:r>
    </w:p>
    <w:p w:rsidR="00C57280" w:rsidRDefault="00B33A3A" w:rsidP="00B33A3A">
      <w:pPr>
        <w:pStyle w:val="ListParagraph"/>
        <w:ind w:left="360"/>
        <w:jc w:val="center"/>
      </w:pPr>
      <w:r w:rsidRPr="00B33A3A">
        <w:rPr>
          <w:i/>
        </w:rPr>
        <w:t>20GB data, 10GB Log, 10% growth</w:t>
      </w:r>
    </w:p>
    <w:p w:rsidR="00BE6AF4" w:rsidRPr="00701CFB" w:rsidRDefault="00BE6AF4" w:rsidP="00C676DE">
      <w:pPr>
        <w:pStyle w:val="ListParagraph"/>
        <w:numPr>
          <w:ilvl w:val="0"/>
          <w:numId w:val="14"/>
        </w:numPr>
      </w:pPr>
      <w:r>
        <w:t>Create DDL Trigger</w:t>
      </w:r>
      <w:r w:rsidR="00C676DE">
        <w:t xml:space="preserve"> - </w:t>
      </w:r>
      <w:r w:rsid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>
        <w:rPr>
          <w:b/>
          <w:i/>
        </w:rPr>
        <w:t>2.</w:t>
      </w:r>
    </w:p>
    <w:p w:rsidR="00701CFB" w:rsidRDefault="00701CFB" w:rsidP="00701CFB">
      <w:pPr>
        <w:pStyle w:val="ListParagraph"/>
        <w:numPr>
          <w:ilvl w:val="0"/>
          <w:numId w:val="14"/>
        </w:numPr>
      </w:pPr>
      <w:r>
        <w:t xml:space="preserve">Configure DBMail - </w:t>
      </w:r>
      <w:r>
        <w:rPr>
          <w:b/>
          <w:i/>
        </w:rPr>
        <w:t xml:space="preserve">Script </w:t>
      </w:r>
      <w:r w:rsidR="00A01B26">
        <w:rPr>
          <w:b/>
          <w:i/>
        </w:rPr>
        <w:t>0</w:t>
      </w:r>
      <w:r>
        <w:rPr>
          <w:b/>
          <w:i/>
        </w:rPr>
        <w:t>3.</w:t>
      </w:r>
    </w:p>
    <w:p w:rsidR="001A69FE" w:rsidRDefault="001A69FE" w:rsidP="001A69FE">
      <w:pPr>
        <w:pStyle w:val="ListParagraph"/>
        <w:numPr>
          <w:ilvl w:val="0"/>
          <w:numId w:val="14"/>
        </w:numPr>
      </w:pPr>
      <w:r>
        <w:t>C</w:t>
      </w:r>
      <w:r w:rsidR="00C676DE">
        <w:t xml:space="preserve">reate DBA database - </w:t>
      </w:r>
      <w:r w:rsid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701CFB">
        <w:rPr>
          <w:b/>
          <w:i/>
        </w:rPr>
        <w:t>4</w:t>
      </w:r>
      <w:r w:rsidR="00C676DE">
        <w:rPr>
          <w:b/>
          <w:i/>
        </w:rPr>
        <w:t>.</w:t>
      </w:r>
      <w:r>
        <w:tab/>
      </w:r>
      <w:r>
        <w:tab/>
      </w:r>
      <w:r>
        <w:tab/>
      </w:r>
      <w:r>
        <w:tab/>
      </w:r>
      <w:r>
        <w:tab/>
      </w:r>
    </w:p>
    <w:p w:rsidR="00D651E1" w:rsidRDefault="00D651E1" w:rsidP="00B0551D">
      <w:pPr>
        <w:pStyle w:val="ListParagraph"/>
        <w:numPr>
          <w:ilvl w:val="0"/>
          <w:numId w:val="14"/>
        </w:numPr>
      </w:pPr>
      <w:r>
        <w:t>Create SQL Server Agent Operator</w:t>
      </w:r>
      <w:r w:rsidR="00C676DE">
        <w:t xml:space="preserve"> - </w:t>
      </w:r>
      <w:r w:rsid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>
        <w:rPr>
          <w:b/>
          <w:i/>
        </w:rPr>
        <w:t>5.</w:t>
      </w:r>
    </w:p>
    <w:p w:rsidR="00D651E1" w:rsidRDefault="006800BF" w:rsidP="00BE6AF4">
      <w:pPr>
        <w:pStyle w:val="ListParagraph"/>
        <w:numPr>
          <w:ilvl w:val="0"/>
          <w:numId w:val="14"/>
        </w:numPr>
      </w:pPr>
      <w:r>
        <w:t>Configure Standard Alerts</w:t>
      </w:r>
      <w:r w:rsidR="00C676DE">
        <w:t xml:space="preserve"> - </w:t>
      </w:r>
      <w:r w:rsid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>
        <w:rPr>
          <w:b/>
          <w:i/>
        </w:rPr>
        <w:t>6.</w:t>
      </w:r>
    </w:p>
    <w:p w:rsidR="00BE6AF4" w:rsidRPr="00455EAC" w:rsidRDefault="00D651E1" w:rsidP="00C57280">
      <w:pPr>
        <w:pStyle w:val="ListParagraph"/>
        <w:numPr>
          <w:ilvl w:val="0"/>
          <w:numId w:val="14"/>
        </w:numPr>
      </w:pPr>
      <w:r>
        <w:t xml:space="preserve">Configure </w:t>
      </w:r>
      <w:r w:rsidR="00455EAC">
        <w:t>Record Free Space job</w:t>
      </w:r>
      <w:r w:rsidR="00C676DE">
        <w:t xml:space="preserve"> - </w:t>
      </w:r>
      <w:r w:rsidR="00C676DE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C676DE">
        <w:rPr>
          <w:b/>
          <w:i/>
        </w:rPr>
        <w:t>7.</w:t>
      </w:r>
    </w:p>
    <w:p w:rsidR="00455EAC" w:rsidRDefault="00455EAC" w:rsidP="00455EAC">
      <w:pPr>
        <w:pStyle w:val="ListParagraph"/>
        <w:numPr>
          <w:ilvl w:val="0"/>
          <w:numId w:val="14"/>
        </w:numPr>
      </w:pPr>
      <w:r>
        <w:t xml:space="preserve">Configure SQL Server Restart job - </w:t>
      </w:r>
      <w:r>
        <w:rPr>
          <w:b/>
          <w:i/>
        </w:rPr>
        <w:t xml:space="preserve">Script </w:t>
      </w:r>
      <w:r w:rsidR="00A01B26">
        <w:rPr>
          <w:b/>
          <w:i/>
        </w:rPr>
        <w:t>0</w:t>
      </w:r>
      <w:r>
        <w:rPr>
          <w:b/>
          <w:i/>
        </w:rPr>
        <w:t>8.</w:t>
      </w:r>
    </w:p>
    <w:p w:rsidR="00D651E1" w:rsidRDefault="00D651E1" w:rsidP="00C57280">
      <w:pPr>
        <w:pStyle w:val="ListParagraph"/>
        <w:numPr>
          <w:ilvl w:val="0"/>
          <w:numId w:val="14"/>
        </w:numPr>
      </w:pPr>
      <w:r>
        <w:t>Configure SSISDB</w:t>
      </w:r>
      <w:r w:rsidR="00837D88">
        <w:t xml:space="preserve"> </w:t>
      </w:r>
    </w:p>
    <w:tbl>
      <w:tblPr>
        <w:tblW w:w="915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920"/>
        <w:gridCol w:w="3231"/>
      </w:tblGrid>
      <w:tr w:rsidR="00837D88" w:rsidTr="00082129">
        <w:tblPrEx>
          <w:tblCellMar>
            <w:top w:w="0" w:type="dxa"/>
            <w:bottom w:w="0" w:type="dxa"/>
          </w:tblCellMar>
        </w:tblPrEx>
        <w:trPr>
          <w:trHeight w:val="3111"/>
        </w:trPr>
        <w:tc>
          <w:tcPr>
            <w:tcW w:w="5920" w:type="dxa"/>
          </w:tcPr>
          <w:p w:rsidR="00837D88" w:rsidRDefault="00837D88" w:rsidP="00082129">
            <w:pPr>
              <w:pStyle w:val="ListParagraph"/>
              <w:numPr>
                <w:ilvl w:val="1"/>
                <w:numId w:val="14"/>
              </w:numPr>
            </w:pPr>
            <w:r>
              <w:t>In Catalogue Properties set:</w:t>
            </w:r>
          </w:p>
          <w:p w:rsidR="00082129" w:rsidRDefault="00082129" w:rsidP="00082129">
            <w:pPr>
              <w:pStyle w:val="ListParagraph"/>
              <w:numPr>
                <w:ilvl w:val="2"/>
                <w:numId w:val="14"/>
              </w:numPr>
            </w:pPr>
            <w:r>
              <w:t xml:space="preserve">Retention period: </w:t>
            </w:r>
            <w:r w:rsidRPr="00837D88">
              <w:rPr>
                <w:b/>
              </w:rPr>
              <w:t>30 days</w:t>
            </w:r>
          </w:p>
          <w:p w:rsidR="00082129" w:rsidRPr="00082129" w:rsidRDefault="00082129" w:rsidP="00082129">
            <w:pPr>
              <w:pStyle w:val="ListParagraph"/>
              <w:numPr>
                <w:ilvl w:val="2"/>
                <w:numId w:val="14"/>
              </w:numPr>
            </w:pPr>
            <w:r>
              <w:t xml:space="preserve">Max Number of Versions per project: </w:t>
            </w:r>
            <w:r w:rsidRPr="00837D88">
              <w:rPr>
                <w:b/>
              </w:rPr>
              <w:t>5</w:t>
            </w:r>
          </w:p>
          <w:p w:rsidR="00082129" w:rsidRDefault="00082129" w:rsidP="00082129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additional indexes – </w:t>
            </w:r>
            <w:r w:rsidRPr="00082129">
              <w:rPr>
                <w:b/>
                <w:i/>
              </w:rPr>
              <w:t xml:space="preserve">Script </w:t>
            </w:r>
            <w:r w:rsidR="00A01B26">
              <w:rPr>
                <w:b/>
                <w:i/>
              </w:rPr>
              <w:t>10</w:t>
            </w:r>
            <w:r w:rsidRPr="00082129">
              <w:rPr>
                <w:b/>
                <w:i/>
              </w:rPr>
              <w:t>.</w:t>
            </w:r>
          </w:p>
          <w:p w:rsidR="00082129" w:rsidRDefault="00082129" w:rsidP="00082129">
            <w:pPr>
              <w:pStyle w:val="ListParagraph"/>
              <w:ind w:left="1080"/>
            </w:pPr>
          </w:p>
          <w:p w:rsidR="00082129" w:rsidRDefault="00082129" w:rsidP="00082129">
            <w:pPr>
              <w:pStyle w:val="ListParagraph"/>
              <w:ind w:left="1080"/>
            </w:pPr>
          </w:p>
        </w:tc>
        <w:tc>
          <w:tcPr>
            <w:tcW w:w="3231" w:type="dxa"/>
            <w:vMerge w:val="restart"/>
          </w:tcPr>
          <w:p w:rsidR="00837D88" w:rsidRDefault="00837D88" w:rsidP="00837D88">
            <w:r>
              <w:rPr>
                <w:noProof/>
                <w:lang w:val="en-GB" w:eastAsia="en-GB"/>
              </w:rPr>
              <w:drawing>
                <wp:inline distT="0" distB="0" distL="0" distR="0" wp14:anchorId="1B2055AA" wp14:editId="26E6D2CC">
                  <wp:extent cx="2501798" cy="1950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618" cy="197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88" w:rsidTr="00082129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5920" w:type="dxa"/>
          </w:tcPr>
          <w:p w:rsidR="00837D88" w:rsidRDefault="00837D88" w:rsidP="00837D88"/>
        </w:tc>
        <w:tc>
          <w:tcPr>
            <w:tcW w:w="3231" w:type="dxa"/>
            <w:vMerge/>
          </w:tcPr>
          <w:p w:rsidR="00837D88" w:rsidRDefault="00837D88" w:rsidP="00837D88"/>
        </w:tc>
      </w:tr>
    </w:tbl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837D88" w:rsidRDefault="00837D88" w:rsidP="00837D88">
      <w:pPr>
        <w:pStyle w:val="ListParagraph"/>
        <w:ind w:left="360"/>
      </w:pPr>
    </w:p>
    <w:p w:rsidR="00F95B2F" w:rsidRPr="00F94C24" w:rsidRDefault="00D651E1" w:rsidP="00F95B2F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94C24">
        <w:rPr>
          <w:color w:val="000000" w:themeColor="text1"/>
        </w:rPr>
        <w:t xml:space="preserve">Configure Ola </w:t>
      </w:r>
      <w:proofErr w:type="spellStart"/>
      <w:r w:rsidRPr="00F94C24">
        <w:rPr>
          <w:color w:val="000000" w:themeColor="text1"/>
        </w:rPr>
        <w:t>Hallengren</w:t>
      </w:r>
      <w:proofErr w:type="spellEnd"/>
      <w:r w:rsidRPr="00F94C24">
        <w:rPr>
          <w:color w:val="000000" w:themeColor="text1"/>
        </w:rPr>
        <w:t xml:space="preserve"> maintenance tasks</w:t>
      </w:r>
      <w:r w:rsidR="00F94C24">
        <w:rPr>
          <w:color w:val="000000" w:themeColor="text1"/>
        </w:rPr>
        <w:t xml:space="preserve"> </w:t>
      </w:r>
      <w:r w:rsidR="00D104D4">
        <w:t xml:space="preserve">- </w:t>
      </w:r>
      <w:r w:rsidR="00D104D4">
        <w:rPr>
          <w:b/>
          <w:i/>
        </w:rPr>
        <w:t xml:space="preserve">Script </w:t>
      </w:r>
      <w:r w:rsidR="00A01B26">
        <w:rPr>
          <w:b/>
          <w:i/>
        </w:rPr>
        <w:t>0</w:t>
      </w:r>
      <w:r w:rsidR="00D104D4">
        <w:rPr>
          <w:b/>
          <w:i/>
        </w:rPr>
        <w:t>9.</w:t>
      </w:r>
    </w:p>
    <w:p w:rsidR="00F95B2F" w:rsidRPr="00F94C24" w:rsidRDefault="00F95B2F" w:rsidP="00F95B2F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F94C24">
        <w:rPr>
          <w:color w:val="000000" w:themeColor="text1"/>
        </w:rPr>
        <w:t xml:space="preserve">Backup Retention 72hrs </w:t>
      </w:r>
    </w:p>
    <w:p w:rsidR="00477762" w:rsidRDefault="00F94C24" w:rsidP="00477762">
      <w:pPr>
        <w:pStyle w:val="ListParagraph"/>
        <w:numPr>
          <w:ilvl w:val="0"/>
          <w:numId w:val="14"/>
        </w:numPr>
      </w:pPr>
      <w:r>
        <w:t>Create</w:t>
      </w:r>
      <w:r w:rsidR="001E07C5">
        <w:t xml:space="preserve"> SSIS Proxy account </w:t>
      </w:r>
      <w:r w:rsidR="006A7A44">
        <w:t>(CPG)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5"/>
        <w:gridCol w:w="2855"/>
      </w:tblGrid>
      <w:tr w:rsidR="00477762" w:rsidTr="00295E19">
        <w:tc>
          <w:tcPr>
            <w:tcW w:w="6495" w:type="dxa"/>
          </w:tcPr>
          <w:p w:rsidR="00477762" w:rsidRDefault="00477762" w:rsidP="00295E19">
            <w:pPr>
              <w:pStyle w:val="ListParagraph"/>
              <w:numPr>
                <w:ilvl w:val="1"/>
                <w:numId w:val="14"/>
              </w:numPr>
            </w:pPr>
            <w:r>
              <w:t>Create Local Windows Account without Admin permissions</w:t>
            </w:r>
          </w:p>
          <w:p w:rsidR="00477762" w:rsidRDefault="00477762" w:rsidP="00295E19">
            <w:pPr>
              <w:pStyle w:val="ListParagraph"/>
              <w:numPr>
                <w:ilvl w:val="1"/>
                <w:numId w:val="14"/>
              </w:numPr>
            </w:pPr>
            <w:r>
              <w:t xml:space="preserve">Create a folder structure in the root of C:\ </w:t>
            </w:r>
          </w:p>
          <w:p w:rsidR="00477762" w:rsidRPr="00477762" w:rsidRDefault="00477762" w:rsidP="00295E19">
            <w:pPr>
              <w:pStyle w:val="ListParagraph"/>
              <w:numPr>
                <w:ilvl w:val="2"/>
                <w:numId w:val="14"/>
              </w:numPr>
            </w:pPr>
            <w:r>
              <w:t>C:\Axway_</w:t>
            </w:r>
            <w:r w:rsidRPr="006A7A44">
              <w:rPr>
                <w:i/>
              </w:rPr>
              <w:t>SystemName</w:t>
            </w:r>
            <w:r>
              <w:rPr>
                <w:i/>
              </w:rPr>
              <w:t>\</w:t>
            </w:r>
          </w:p>
          <w:p w:rsidR="00477762" w:rsidRPr="00477762" w:rsidRDefault="00477762" w:rsidP="00295E19">
            <w:pPr>
              <w:pStyle w:val="ListParagraph"/>
              <w:numPr>
                <w:ilvl w:val="3"/>
                <w:numId w:val="14"/>
              </w:numPr>
            </w:pPr>
            <w:r>
              <w:rPr>
                <w:i/>
              </w:rPr>
              <w:t xml:space="preserve">001. </w:t>
            </w:r>
            <w:proofErr w:type="spellStart"/>
            <w:r>
              <w:rPr>
                <w:i/>
              </w:rPr>
              <w:t>InBound</w:t>
            </w:r>
            <w:proofErr w:type="spellEnd"/>
          </w:p>
          <w:p w:rsidR="00477762" w:rsidRPr="006800BF" w:rsidRDefault="00477762" w:rsidP="00295E19">
            <w:pPr>
              <w:pStyle w:val="ListParagraph"/>
              <w:numPr>
                <w:ilvl w:val="3"/>
                <w:numId w:val="14"/>
              </w:numPr>
            </w:pPr>
            <w:r>
              <w:rPr>
                <w:i/>
              </w:rPr>
              <w:t xml:space="preserve">002. </w:t>
            </w:r>
            <w:proofErr w:type="spellStart"/>
            <w:r>
              <w:rPr>
                <w:i/>
              </w:rPr>
              <w:t>OutBound</w:t>
            </w:r>
            <w:proofErr w:type="spellEnd"/>
          </w:p>
          <w:p w:rsidR="00477762" w:rsidRDefault="00477762" w:rsidP="00295E19">
            <w:pPr>
              <w:pStyle w:val="ListParagraph"/>
              <w:numPr>
                <w:ilvl w:val="2"/>
                <w:numId w:val="14"/>
              </w:numPr>
            </w:pPr>
            <w:r>
              <w:t>C:\SSIS\</w:t>
            </w:r>
          </w:p>
          <w:p w:rsidR="00477762" w:rsidRPr="006A7A44" w:rsidRDefault="00477762" w:rsidP="00295E19">
            <w:pPr>
              <w:pStyle w:val="ListParagraph"/>
              <w:numPr>
                <w:ilvl w:val="3"/>
                <w:numId w:val="14"/>
              </w:numPr>
            </w:pPr>
            <w:proofErr w:type="spellStart"/>
            <w:r>
              <w:t>Mailbox_</w:t>
            </w:r>
            <w:r w:rsidRPr="006800BF">
              <w:rPr>
                <w:i/>
              </w:rPr>
              <w:t>SystemName</w:t>
            </w:r>
            <w:proofErr w:type="spellEnd"/>
          </w:p>
          <w:p w:rsidR="00477762" w:rsidRDefault="00477762" w:rsidP="00295E19">
            <w:pPr>
              <w:pStyle w:val="ListParagraph"/>
              <w:numPr>
                <w:ilvl w:val="1"/>
                <w:numId w:val="14"/>
              </w:numPr>
            </w:pPr>
            <w:r>
              <w:t>Create a credential and an SSIS proxy for the Windows account</w:t>
            </w:r>
            <w:bookmarkStart w:id="0" w:name="_GoBack"/>
            <w:bookmarkEnd w:id="0"/>
          </w:p>
          <w:p w:rsidR="00477762" w:rsidRPr="001E07C5" w:rsidRDefault="00477762" w:rsidP="00295E19">
            <w:pPr>
              <w:pStyle w:val="ListParagraph"/>
              <w:numPr>
                <w:ilvl w:val="1"/>
                <w:numId w:val="14"/>
              </w:numPr>
            </w:pPr>
            <w:r>
              <w:t>Grant full access to the Windows account on the folder just created</w:t>
            </w:r>
          </w:p>
          <w:p w:rsidR="00477762" w:rsidRDefault="00477762" w:rsidP="00477762"/>
          <w:p w:rsidR="00837D88" w:rsidRDefault="00837D88" w:rsidP="00477762"/>
          <w:p w:rsidR="00837D88" w:rsidRDefault="00837D88" w:rsidP="00477762"/>
          <w:p w:rsidR="00837D88" w:rsidRDefault="00837D88" w:rsidP="00477762"/>
          <w:p w:rsidR="00837D88" w:rsidRDefault="00837D88" w:rsidP="00477762"/>
          <w:p w:rsidR="00837D88" w:rsidRDefault="00837D88" w:rsidP="00477762"/>
          <w:p w:rsidR="00837D88" w:rsidRDefault="00837D88" w:rsidP="00477762"/>
          <w:p w:rsidR="00837D88" w:rsidRDefault="00837D88" w:rsidP="00477762"/>
        </w:tc>
        <w:tc>
          <w:tcPr>
            <w:tcW w:w="2855" w:type="dxa"/>
          </w:tcPr>
          <w:p w:rsidR="00477762" w:rsidRDefault="00295E19" w:rsidP="00477762">
            <w:r>
              <w:object w:dxaOrig="3780" w:dyaOrig="6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9pt;height:231pt" o:ole="">
                  <v:imagedata r:id="rId7" o:title=""/>
                </v:shape>
                <o:OLEObject Type="Embed" ProgID="PBrush" ShapeID="_x0000_i1025" DrawAspect="Content" ObjectID="_1455362049" r:id="rId8"/>
              </w:object>
            </w:r>
          </w:p>
        </w:tc>
      </w:tr>
    </w:tbl>
    <w:p w:rsidR="00D651E1" w:rsidRDefault="00D651E1" w:rsidP="00D651E1">
      <w:pPr>
        <w:pStyle w:val="Heading1"/>
        <w:numPr>
          <w:ilvl w:val="0"/>
          <w:numId w:val="1"/>
        </w:numPr>
      </w:pPr>
      <w:r>
        <w:t xml:space="preserve">Final touches </w:t>
      </w:r>
    </w:p>
    <w:p w:rsidR="00D651E1" w:rsidRDefault="00D651E1" w:rsidP="00D651E1">
      <w:pPr>
        <w:pStyle w:val="ListParagraph"/>
        <w:numPr>
          <w:ilvl w:val="0"/>
          <w:numId w:val="16"/>
        </w:numPr>
      </w:pPr>
      <w:r>
        <w:t>Disable SQL Server backup on Rackspace Infrastructure</w:t>
      </w:r>
    </w:p>
    <w:p w:rsidR="00D651E1" w:rsidRDefault="00D651E1" w:rsidP="00D651E1">
      <w:pPr>
        <w:pStyle w:val="ListParagraph"/>
        <w:numPr>
          <w:ilvl w:val="0"/>
          <w:numId w:val="16"/>
        </w:numPr>
      </w:pPr>
      <w:r>
        <w:t>Synchronize Rackspace file system backup with SQL Server backup</w:t>
      </w:r>
    </w:p>
    <w:p w:rsidR="00C11CEE" w:rsidRDefault="00C11CEE" w:rsidP="00D651E1">
      <w:pPr>
        <w:pStyle w:val="ListParagraph"/>
        <w:numPr>
          <w:ilvl w:val="0"/>
          <w:numId w:val="16"/>
        </w:numPr>
      </w:pPr>
      <w:r>
        <w:t>Install 7zip</w:t>
      </w:r>
    </w:p>
    <w:p w:rsidR="00C11CEE" w:rsidRDefault="00C11CEE" w:rsidP="00D651E1">
      <w:pPr>
        <w:pStyle w:val="ListParagraph"/>
        <w:numPr>
          <w:ilvl w:val="0"/>
          <w:numId w:val="16"/>
        </w:numPr>
      </w:pPr>
      <w:r>
        <w:t>Install Note++</w:t>
      </w:r>
    </w:p>
    <w:p w:rsidR="001F3872" w:rsidRPr="002A23E8" w:rsidRDefault="001F3872" w:rsidP="001F3872">
      <w:pPr>
        <w:pStyle w:val="ListParagraph"/>
        <w:ind w:left="360"/>
      </w:pPr>
    </w:p>
    <w:sectPr w:rsidR="001F3872" w:rsidRPr="002A23E8" w:rsidSect="00837D88">
      <w:pgSz w:w="12240" w:h="15840"/>
      <w:pgMar w:top="1440" w:right="104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7EA1B1E"/>
    <w:multiLevelType w:val="hybridMultilevel"/>
    <w:tmpl w:val="D20A6C0C"/>
    <w:lvl w:ilvl="0" w:tplc="C2C204F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CC20E9"/>
    <w:multiLevelType w:val="hybridMultilevel"/>
    <w:tmpl w:val="1E56383C"/>
    <w:lvl w:ilvl="0" w:tplc="E8A0FF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F4951"/>
    <w:multiLevelType w:val="hybridMultilevel"/>
    <w:tmpl w:val="8E8E72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A55C9A"/>
    <w:multiLevelType w:val="hybridMultilevel"/>
    <w:tmpl w:val="C78858FE"/>
    <w:lvl w:ilvl="0" w:tplc="876A7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9948F3"/>
    <w:multiLevelType w:val="hybridMultilevel"/>
    <w:tmpl w:val="E36C54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734128"/>
    <w:multiLevelType w:val="hybridMultilevel"/>
    <w:tmpl w:val="4B3827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6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95"/>
    <w:rsid w:val="00004963"/>
    <w:rsid w:val="00082129"/>
    <w:rsid w:val="000B5695"/>
    <w:rsid w:val="0012304F"/>
    <w:rsid w:val="001A69FE"/>
    <w:rsid w:val="001E07C5"/>
    <w:rsid w:val="001F3872"/>
    <w:rsid w:val="001F469D"/>
    <w:rsid w:val="00295E19"/>
    <w:rsid w:val="002A23E8"/>
    <w:rsid w:val="003135BD"/>
    <w:rsid w:val="00313BDC"/>
    <w:rsid w:val="003F7357"/>
    <w:rsid w:val="00455EAC"/>
    <w:rsid w:val="00477762"/>
    <w:rsid w:val="004804E4"/>
    <w:rsid w:val="004C355F"/>
    <w:rsid w:val="00534B48"/>
    <w:rsid w:val="00574B27"/>
    <w:rsid w:val="00620BAC"/>
    <w:rsid w:val="00671162"/>
    <w:rsid w:val="006800BF"/>
    <w:rsid w:val="006A7A44"/>
    <w:rsid w:val="00701CFB"/>
    <w:rsid w:val="00837D88"/>
    <w:rsid w:val="009075FB"/>
    <w:rsid w:val="009A1501"/>
    <w:rsid w:val="009A4118"/>
    <w:rsid w:val="009D6E27"/>
    <w:rsid w:val="00A01B26"/>
    <w:rsid w:val="00A32F3D"/>
    <w:rsid w:val="00AB4903"/>
    <w:rsid w:val="00AC6178"/>
    <w:rsid w:val="00AC7169"/>
    <w:rsid w:val="00AD1F0D"/>
    <w:rsid w:val="00B0551D"/>
    <w:rsid w:val="00B33A3A"/>
    <w:rsid w:val="00B60A18"/>
    <w:rsid w:val="00BA09D5"/>
    <w:rsid w:val="00BE6AF4"/>
    <w:rsid w:val="00C11CEE"/>
    <w:rsid w:val="00C41CAA"/>
    <w:rsid w:val="00C50425"/>
    <w:rsid w:val="00C57280"/>
    <w:rsid w:val="00C676DE"/>
    <w:rsid w:val="00C82287"/>
    <w:rsid w:val="00CF1944"/>
    <w:rsid w:val="00D0586F"/>
    <w:rsid w:val="00D104D4"/>
    <w:rsid w:val="00D403D9"/>
    <w:rsid w:val="00D651E1"/>
    <w:rsid w:val="00E757EB"/>
    <w:rsid w:val="00E76979"/>
    <w:rsid w:val="00E8364A"/>
    <w:rsid w:val="00ED41B9"/>
    <w:rsid w:val="00F25C46"/>
    <w:rsid w:val="00F94C24"/>
    <w:rsid w:val="00F95B2F"/>
    <w:rsid w:val="00F96B24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CEFD1-C44C-4F7D-891A-2841B961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7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ossch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8309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Bosscher</dc:creator>
  <cp:keywords/>
  <cp:lastModifiedBy>Henryk Antochów</cp:lastModifiedBy>
  <cp:revision>34</cp:revision>
  <dcterms:created xsi:type="dcterms:W3CDTF">2013-02-22T14:14:00Z</dcterms:created>
  <dcterms:modified xsi:type="dcterms:W3CDTF">2014-03-03T14:28:00Z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